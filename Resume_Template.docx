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8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12"/>
      </w:tblGrid>
      <w:tr w:rsidR="00692703" w:rsidRPr="003D7AB8" w14:paraId="05ADEC93" w14:textId="77777777" w:rsidTr="00B35FAA">
        <w:trPr>
          <w:trHeight w:hRule="exact" w:val="1984"/>
        </w:trPr>
        <w:tc>
          <w:tcPr>
            <w:tcW w:w="9512" w:type="dxa"/>
            <w:tcMar>
              <w:top w:w="0" w:type="dxa"/>
              <w:bottom w:w="0" w:type="dxa"/>
            </w:tcMar>
          </w:tcPr>
          <w:p w14:paraId="659313D9" w14:textId="2A0EBD15" w:rsidR="00692703" w:rsidRPr="003D7AB8" w:rsidRDefault="0028684C" w:rsidP="00913946">
            <w:pPr>
              <w:pStyle w:val="Title"/>
              <w:rPr>
                <w:sz w:val="72"/>
                <w:szCs w:val="72"/>
              </w:rPr>
            </w:pPr>
            <w:r>
              <w:rPr>
                <w:rStyle w:val="IntenseEmphasis"/>
                <w:sz w:val="72"/>
                <w:szCs w:val="72"/>
              </w:rPr>
              <w:t>MAHFUD</w:t>
            </w:r>
            <w:r w:rsidR="00692703" w:rsidRPr="003D7AB8">
              <w:rPr>
                <w:rStyle w:val="IntenseEmphasis"/>
                <w:sz w:val="72"/>
                <w:szCs w:val="72"/>
              </w:rPr>
              <w:t xml:space="preserve"> </w:t>
            </w:r>
            <w:r>
              <w:rPr>
                <w:rStyle w:val="IntenseEmphasis"/>
                <w:sz w:val="72"/>
                <w:szCs w:val="72"/>
              </w:rPr>
              <w:t>WALUYO</w:t>
            </w:r>
          </w:p>
          <w:p w14:paraId="566D57BA" w14:textId="6A853D4C" w:rsidR="003E4CB4" w:rsidRPr="00D457BD" w:rsidRDefault="00A821B5" w:rsidP="00006696">
            <w:pPr>
              <w:pStyle w:val="ContactInfoEmphasis"/>
              <w:ind w:left="2880"/>
              <w:contextualSpacing w:val="0"/>
              <w:jc w:val="left"/>
              <w:rPr>
                <w:b w:val="0"/>
                <w:bCs/>
                <w:sz w:val="24"/>
                <w:szCs w:val="24"/>
              </w:rPr>
            </w:pPr>
            <w:r w:rsidRPr="00D457BD">
              <w:rPr>
                <w:b w:val="0"/>
                <w:bCs/>
                <w:sz w:val="24"/>
                <w:szCs w:val="24"/>
              </w:rPr>
              <w:t xml:space="preserve">Email: </w:t>
            </w:r>
            <w:hyperlink r:id="rId8" w:history="1">
              <w:r w:rsidR="0028684C">
                <w:rPr>
                  <w:rStyle w:val="Hyperlink"/>
                  <w:b w:val="0"/>
                  <w:bCs/>
                  <w:sz w:val="24"/>
                  <w:szCs w:val="24"/>
                </w:rPr>
                <w:t>mahfud_80@yahoo.co.id</w:t>
              </w:r>
            </w:hyperlink>
            <w:r w:rsidR="003E4CB4" w:rsidRPr="00D457BD">
              <w:rPr>
                <w:b w:val="0"/>
                <w:bCs/>
                <w:sz w:val="24"/>
                <w:szCs w:val="24"/>
              </w:rPr>
              <w:br/>
            </w:r>
            <w:r w:rsidRPr="00D457BD">
              <w:rPr>
                <w:b w:val="0"/>
                <w:bCs/>
                <w:sz w:val="24"/>
                <w:szCs w:val="24"/>
              </w:rPr>
              <w:t xml:space="preserve">Portfolio: </w:t>
            </w:r>
            <w:hyperlink r:id="rId9" w:history="1">
              <w:r w:rsidR="0028684C">
                <w:rPr>
                  <w:rStyle w:val="Hyperlink"/>
                  <w:b w:val="0"/>
                  <w:bCs/>
                </w:rPr>
                <w:t>https://mahfudw.github.io/PortfolioProject/</w:t>
              </w:r>
            </w:hyperlink>
            <w:r w:rsidR="003E4CB4" w:rsidRPr="00D457BD">
              <w:rPr>
                <w:b w:val="0"/>
                <w:bCs/>
                <w:sz w:val="24"/>
                <w:szCs w:val="24"/>
              </w:rPr>
              <w:br/>
              <w:t>GitHub</w:t>
            </w:r>
            <w:r w:rsidRPr="00D457BD">
              <w:rPr>
                <w:b w:val="0"/>
                <w:bCs/>
                <w:sz w:val="24"/>
                <w:szCs w:val="24"/>
              </w:rPr>
              <w:t xml:space="preserve">: </w:t>
            </w:r>
            <w:hyperlink r:id="rId10" w:history="1">
              <w:r w:rsidR="00033782">
                <w:rPr>
                  <w:rStyle w:val="Hyperlink"/>
                  <w:b w:val="0"/>
                  <w:bCs/>
                  <w:sz w:val="24"/>
                  <w:szCs w:val="24"/>
                </w:rPr>
                <w:t>https://github.com/MahfudW</w:t>
              </w:r>
            </w:hyperlink>
          </w:p>
          <w:p w14:paraId="3BCB69FD" w14:textId="3DEB78BA" w:rsidR="005E45D5" w:rsidRPr="003D7AB8" w:rsidRDefault="005E45D5" w:rsidP="00006696">
            <w:pPr>
              <w:pStyle w:val="ContactInfoEmphasis"/>
              <w:ind w:left="2880"/>
              <w:contextualSpacing w:val="0"/>
              <w:jc w:val="left"/>
              <w:rPr>
                <w:sz w:val="24"/>
                <w:szCs w:val="24"/>
              </w:rPr>
            </w:pPr>
            <w:r w:rsidRPr="00D457BD">
              <w:rPr>
                <w:b w:val="0"/>
                <w:bCs/>
                <w:sz w:val="24"/>
                <w:szCs w:val="24"/>
              </w:rPr>
              <w:t xml:space="preserve">LinkedIn: </w:t>
            </w:r>
            <w:hyperlink r:id="rId11" w:history="1">
              <w:r w:rsidR="00033782">
                <w:rPr>
                  <w:rStyle w:val="Hyperlink"/>
                  <w:b w:val="0"/>
                  <w:bCs/>
                  <w:sz w:val="24"/>
                  <w:szCs w:val="24"/>
                </w:rPr>
                <w:t>https://www.linkedin.com/in/mahfudwaluyo/</w:t>
              </w:r>
            </w:hyperlink>
          </w:p>
        </w:tc>
      </w:tr>
    </w:tbl>
    <w:p w14:paraId="48F21262" w14:textId="5C5F9869" w:rsidR="002029B6" w:rsidRPr="003D7AB8" w:rsidRDefault="003D0E8C" w:rsidP="002029B6">
      <w:pPr>
        <w:pStyle w:val="Heading1"/>
        <w:rPr>
          <w:sz w:val="32"/>
          <w:szCs w:val="36"/>
        </w:rPr>
      </w:pPr>
      <w:r>
        <w:rPr>
          <w:sz w:val="32"/>
          <w:szCs w:val="36"/>
        </w:rPr>
        <w:br/>
      </w:r>
      <w:r w:rsidR="002029B6">
        <w:rPr>
          <w:sz w:val="32"/>
          <w:szCs w:val="36"/>
        </w:rPr>
        <w:t>Summary</w:t>
      </w:r>
    </w:p>
    <w:tbl>
      <w:tblPr>
        <w:tblStyle w:val="TableGrid"/>
        <w:tblW w:w="506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57"/>
      </w:tblGrid>
      <w:tr w:rsidR="002029B6" w:rsidRPr="003D7AB8" w14:paraId="2D3B46DB" w14:textId="77777777" w:rsidTr="003D0E8C">
        <w:trPr>
          <w:trHeight w:val="699"/>
        </w:trPr>
        <w:tc>
          <w:tcPr>
            <w:tcW w:w="9456" w:type="dxa"/>
          </w:tcPr>
          <w:p w14:paraId="78248CD2" w14:textId="4E5B7F52" w:rsidR="002029B6" w:rsidRPr="003D7AB8" w:rsidRDefault="00033782" w:rsidP="00455375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Di media online,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saya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dikenal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dengan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nama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pena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Ahmed Tsar.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Saat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ini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saya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sedang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meningkatkan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skill web development.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Contohnya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mengubah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template project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dari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Udemy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ini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.</w:t>
            </w:r>
          </w:p>
        </w:tc>
      </w:tr>
    </w:tbl>
    <w:p w14:paraId="7C249144" w14:textId="77777777" w:rsidR="004624D1" w:rsidRDefault="004624D1" w:rsidP="00627CC4">
      <w:pPr>
        <w:pStyle w:val="Heading1"/>
        <w:rPr>
          <w:sz w:val="32"/>
          <w:szCs w:val="36"/>
        </w:rPr>
      </w:pPr>
    </w:p>
    <w:p w14:paraId="27A0EA44" w14:textId="2959FBFB" w:rsidR="00627CC4" w:rsidRPr="00627CC4" w:rsidRDefault="00D66FD7" w:rsidP="00627CC4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Project</w:t>
      </w:r>
      <w:r w:rsidR="00583B77">
        <w:rPr>
          <w:sz w:val="32"/>
          <w:szCs w:val="36"/>
        </w:rPr>
        <w:t>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3D7AB8" w14:paraId="3528C2FC" w14:textId="77777777" w:rsidTr="009967A1">
        <w:trPr>
          <w:trHeight w:val="959"/>
        </w:trPr>
        <w:tc>
          <w:tcPr>
            <w:tcW w:w="9337" w:type="dxa"/>
          </w:tcPr>
          <w:p w14:paraId="541CA9C8" w14:textId="19F8EFB6" w:rsidR="00627CC4" w:rsidRPr="003D7AB8" w:rsidRDefault="005247BA" w:rsidP="00627CC4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@@@Project Title@@@</w:t>
            </w:r>
            <w:r w:rsidR="00627CC4" w:rsidRPr="003D7AB8">
              <w:rPr>
                <w:sz w:val="24"/>
                <w:szCs w:val="28"/>
              </w:rPr>
              <w:t xml:space="preserve">: </w:t>
            </w:r>
            <w:hyperlink r:id="rId12" w:history="1">
              <w:r w:rsidR="00627CC4"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="00627CC4" w:rsidRPr="003D7AB8">
              <w:rPr>
                <w:sz w:val="24"/>
                <w:szCs w:val="28"/>
              </w:rPr>
              <w:t xml:space="preserve"> | </w:t>
            </w:r>
            <w:hyperlink r:id="rId13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6AAA4907" w14:textId="7038C4DE" w:rsidR="00627CC4" w:rsidRDefault="005247BA" w:rsidP="00627CC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@@@One or two sentences about learning outcomes@@@</w:t>
            </w:r>
          </w:p>
          <w:p w14:paraId="6F90AD00" w14:textId="40882F63" w:rsidR="00627CC4" w:rsidRDefault="00627CC4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</w:p>
          <w:p w14:paraId="3C0DB191" w14:textId="6D8D3E1B" w:rsidR="00D6407E" w:rsidRPr="00D6407E" w:rsidRDefault="005247BA" w:rsidP="00D6407E">
            <w:pPr>
              <w:pStyle w:val="Heading3"/>
              <w:contextualSpacing w:val="0"/>
              <w:outlineLvl w:val="2"/>
              <w:rPr>
                <w:color w:val="2C5C85" w:themeColor="hyperlink"/>
                <w:sz w:val="24"/>
                <w:szCs w:val="28"/>
                <w:u w:val="single"/>
              </w:rPr>
            </w:pPr>
            <w:r>
              <w:rPr>
                <w:sz w:val="24"/>
                <w:szCs w:val="28"/>
              </w:rPr>
              <w:t>@@@Project Title@@@</w:t>
            </w:r>
            <w:r w:rsidRPr="003D7AB8">
              <w:rPr>
                <w:sz w:val="24"/>
                <w:szCs w:val="28"/>
              </w:rPr>
              <w:t>:</w:t>
            </w:r>
            <w:r w:rsidR="00D6407E" w:rsidRPr="003D7AB8">
              <w:rPr>
                <w:sz w:val="24"/>
                <w:szCs w:val="28"/>
              </w:rPr>
              <w:t xml:space="preserve"> </w:t>
            </w:r>
            <w:hyperlink r:id="rId14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="00D6407E" w:rsidRPr="003D7AB8">
              <w:rPr>
                <w:sz w:val="24"/>
                <w:szCs w:val="28"/>
              </w:rPr>
              <w:t xml:space="preserve"> | </w:t>
            </w:r>
            <w:hyperlink r:id="rId15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71871A5F" w14:textId="77777777" w:rsidR="005247BA" w:rsidRDefault="005247BA" w:rsidP="005247B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@@@One or two sentences about learning outcomes@@@</w:t>
            </w:r>
          </w:p>
          <w:p w14:paraId="438ECBA5" w14:textId="77777777" w:rsidR="00D6407E" w:rsidRDefault="00D6407E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</w:p>
          <w:p w14:paraId="4EDCC1B1" w14:textId="0284A7EE" w:rsidR="001D0BF1" w:rsidRPr="003D7AB8" w:rsidRDefault="005247BA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@@@Project Title@@@</w:t>
            </w:r>
            <w:r w:rsidRPr="003D7AB8">
              <w:rPr>
                <w:sz w:val="24"/>
                <w:szCs w:val="28"/>
              </w:rPr>
              <w:t>:</w:t>
            </w:r>
            <w:r w:rsidR="00C3119B" w:rsidRPr="003D7AB8">
              <w:rPr>
                <w:sz w:val="24"/>
                <w:szCs w:val="28"/>
              </w:rPr>
              <w:t xml:space="preserve"> </w:t>
            </w:r>
            <w:hyperlink r:id="rId16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="00C3119B" w:rsidRPr="003D7AB8">
              <w:rPr>
                <w:sz w:val="24"/>
                <w:szCs w:val="28"/>
              </w:rPr>
              <w:t xml:space="preserve"> | </w:t>
            </w:r>
            <w:hyperlink r:id="rId17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670B9AA2" w14:textId="77777777" w:rsidR="005247BA" w:rsidRDefault="005247BA" w:rsidP="005247B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@@@One or two sentences about learning outcomes@@@</w:t>
            </w:r>
          </w:p>
          <w:p w14:paraId="5F206C76" w14:textId="77777777" w:rsidR="00583B77" w:rsidRDefault="00583B77" w:rsidP="001D0BF1">
            <w:pPr>
              <w:contextualSpacing w:val="0"/>
              <w:rPr>
                <w:sz w:val="24"/>
                <w:szCs w:val="24"/>
              </w:rPr>
            </w:pPr>
          </w:p>
          <w:p w14:paraId="2A83D90D" w14:textId="2C111037" w:rsidR="00583B77" w:rsidRPr="003D7AB8" w:rsidRDefault="005247BA" w:rsidP="00583B77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@@@Project Title@@@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8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="00583B77" w:rsidRPr="003D7AB8">
              <w:rPr>
                <w:sz w:val="24"/>
                <w:szCs w:val="28"/>
              </w:rPr>
              <w:t xml:space="preserve"> | </w:t>
            </w:r>
            <w:hyperlink r:id="rId19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433816E3" w14:textId="77777777" w:rsidR="005247BA" w:rsidRDefault="005247BA" w:rsidP="005247B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@@@One or two sentences about learning outcomes@@@</w:t>
            </w:r>
          </w:p>
          <w:p w14:paraId="05FF7B45" w14:textId="1CC5DE95" w:rsidR="00627CC4" w:rsidRPr="003D7AB8" w:rsidRDefault="00627CC4" w:rsidP="001D0BF1">
            <w:pPr>
              <w:contextualSpacing w:val="0"/>
              <w:rPr>
                <w:sz w:val="24"/>
                <w:szCs w:val="24"/>
              </w:rPr>
            </w:pPr>
          </w:p>
        </w:tc>
      </w:tr>
    </w:tbl>
    <w:p w14:paraId="6068A39F" w14:textId="77777777" w:rsidR="004624D1" w:rsidRDefault="004624D1" w:rsidP="004624D1">
      <w:pPr>
        <w:pStyle w:val="Heading1"/>
        <w:rPr>
          <w:sz w:val="32"/>
          <w:szCs w:val="36"/>
        </w:rPr>
      </w:pPr>
    </w:p>
    <w:p w14:paraId="686F97DD" w14:textId="3D9B48CA" w:rsidR="004624D1" w:rsidRPr="003D7AB8" w:rsidRDefault="004624D1" w:rsidP="004624D1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Technologies</w:t>
      </w:r>
      <w:r w:rsidR="004F4389">
        <w:rPr>
          <w:sz w:val="32"/>
          <w:szCs w:val="36"/>
        </w:rPr>
        <w:t xml:space="preserve"> Used in projects</w:t>
      </w:r>
    </w:p>
    <w:tbl>
      <w:tblPr>
        <w:tblStyle w:val="TableGrid"/>
        <w:tblW w:w="5032" w:type="pct"/>
        <w:tblInd w:w="570" w:type="dxa"/>
        <w:tblLook w:val="0420" w:firstRow="1" w:lastRow="0" w:firstColumn="0" w:lastColumn="0" w:noHBand="0" w:noVBand="1"/>
        <w:tblDescription w:val="Skills layout table"/>
      </w:tblPr>
      <w:tblGrid>
        <w:gridCol w:w="1902"/>
        <w:gridCol w:w="588"/>
        <w:gridCol w:w="2038"/>
        <w:gridCol w:w="4892"/>
      </w:tblGrid>
      <w:tr w:rsidR="004624D1" w:rsidRPr="003D7AB8" w14:paraId="2A4A31CD" w14:textId="77777777" w:rsidTr="00D6407E">
        <w:trPr>
          <w:trHeight w:val="94"/>
        </w:trPr>
        <w:tc>
          <w:tcPr>
            <w:tcW w:w="2490" w:type="dxa"/>
            <w:gridSpan w:val="2"/>
          </w:tcPr>
          <w:p w14:paraId="1C21D8AC" w14:textId="297A86BE" w:rsidR="004624D1" w:rsidRDefault="004071A0" w:rsidP="00B306C5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HTML</w:t>
            </w:r>
          </w:p>
          <w:p w14:paraId="5981FABA" w14:textId="515EA484" w:rsidR="004624D1" w:rsidRPr="003D7AB8" w:rsidRDefault="004071A0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  <w:tc>
          <w:tcPr>
            <w:tcW w:w="2038" w:type="dxa"/>
          </w:tcPr>
          <w:p w14:paraId="47368A3B" w14:textId="20206783" w:rsidR="004624D1" w:rsidRPr="00251193" w:rsidRDefault="004624D1" w:rsidP="000D2C63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4892" w:type="dxa"/>
          </w:tcPr>
          <w:p w14:paraId="1261CD22" w14:textId="7F6F8EE6" w:rsidR="004624D1" w:rsidRDefault="004624D1" w:rsidP="00B306C5">
            <w:pPr>
              <w:pStyle w:val="ListBullet"/>
            </w:pPr>
            <w:proofErr w:type="spellStart"/>
            <w:r>
              <w:t>Git</w:t>
            </w:r>
            <w:proofErr w:type="spellEnd"/>
            <w:r>
              <w:t>/</w:t>
            </w:r>
            <w:r w:rsidR="004071A0">
              <w:t xml:space="preserve"> </w:t>
            </w:r>
            <w:proofErr w:type="spellStart"/>
            <w:r>
              <w:t>GitBash</w:t>
            </w:r>
            <w:proofErr w:type="spellEnd"/>
          </w:p>
          <w:p w14:paraId="4D0740B5" w14:textId="18B0F3A9" w:rsidR="004624D1" w:rsidRPr="003D7AB8" w:rsidRDefault="004071A0" w:rsidP="00B306C5">
            <w:pPr>
              <w:pStyle w:val="ListBullet"/>
            </w:pPr>
            <w:r>
              <w:t>Visual Studio Code</w:t>
            </w:r>
          </w:p>
        </w:tc>
      </w:tr>
      <w:tr w:rsidR="004624D1" w:rsidRPr="003D7AB8" w14:paraId="7E72FC51" w14:textId="77777777" w:rsidTr="00D6407E">
        <w:trPr>
          <w:trHeight w:val="100"/>
        </w:trPr>
        <w:tc>
          <w:tcPr>
            <w:tcW w:w="2490" w:type="dxa"/>
            <w:gridSpan w:val="2"/>
          </w:tcPr>
          <w:p w14:paraId="148F748A" w14:textId="77777777" w:rsidR="000D2C63" w:rsidRPr="000D2C63" w:rsidRDefault="000D2C63" w:rsidP="000D2C63">
            <w:pPr>
              <w:pStyle w:val="ListBullet"/>
              <w:rPr>
                <w:sz w:val="24"/>
                <w:szCs w:val="24"/>
              </w:rPr>
            </w:pPr>
            <w:proofErr w:type="spellStart"/>
            <w:r w:rsidRPr="000D2C63">
              <w:rPr>
                <w:sz w:val="24"/>
                <w:szCs w:val="24"/>
              </w:rPr>
              <w:t>Javascript</w:t>
            </w:r>
            <w:proofErr w:type="spellEnd"/>
          </w:p>
          <w:p w14:paraId="7B655B56" w14:textId="1FEA3759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</w:p>
          <w:p w14:paraId="7A6DF896" w14:textId="68E9AEAD" w:rsidR="004624D1" w:rsidRPr="00BB3D50" w:rsidRDefault="004624D1" w:rsidP="000D2C63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2038" w:type="dxa"/>
          </w:tcPr>
          <w:p w14:paraId="67E6868E" w14:textId="4794CFA8" w:rsidR="004624D1" w:rsidRPr="00251193" w:rsidRDefault="004624D1" w:rsidP="000D2C63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</w:p>
          <w:p w14:paraId="11C4DD5D" w14:textId="75A7A9AD" w:rsidR="004624D1" w:rsidRPr="00251193" w:rsidRDefault="004624D1" w:rsidP="000D2C63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4892" w:type="dxa"/>
          </w:tcPr>
          <w:p w14:paraId="486D0237" w14:textId="44910BA8" w:rsidR="004624D1" w:rsidRDefault="004071A0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  <w:p w14:paraId="18FAD21F" w14:textId="1DCA113F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</w:p>
          <w:p w14:paraId="695BB671" w14:textId="77777777" w:rsidR="004624D1" w:rsidRPr="00BB3D50" w:rsidRDefault="004624D1" w:rsidP="00B306C5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</w:p>
        </w:tc>
      </w:tr>
      <w:tr w:rsidR="004624D1" w:rsidRPr="003D7AB8" w14:paraId="2D39265F" w14:textId="77777777" w:rsidTr="00251193">
        <w:trPr>
          <w:trHeight w:val="123"/>
        </w:trPr>
        <w:tc>
          <w:tcPr>
            <w:tcW w:w="1902" w:type="dxa"/>
          </w:tcPr>
          <w:p w14:paraId="1C46A584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626" w:type="dxa"/>
            <w:gridSpan w:val="2"/>
          </w:tcPr>
          <w:p w14:paraId="5D48769E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4892" w:type="dxa"/>
          </w:tcPr>
          <w:p w14:paraId="3FFB780B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sdt>
      <w:sdtPr>
        <w:rPr>
          <w:sz w:val="32"/>
          <w:szCs w:val="36"/>
        </w:rPr>
        <w:alias w:val="Education:"/>
        <w:tag w:val="Education:"/>
        <w:id w:val="-1908763273"/>
        <w:placeholder>
          <w:docPart w:val="AFFB8101EDC44AA6BF42CFF44C1EC263"/>
        </w:placeholder>
        <w:temporary/>
        <w:showingPlcHdr/>
        <w15:appearance w15:val="hidden"/>
      </w:sdtPr>
      <w:sdtEndPr/>
      <w:sdtContent>
        <w:p w14:paraId="2B47968B" w14:textId="7A9CD16E" w:rsidR="00DA59AA" w:rsidRPr="003D7AB8" w:rsidRDefault="00DA59AA" w:rsidP="0097790C">
          <w:pPr>
            <w:pStyle w:val="Heading1"/>
            <w:rPr>
              <w:sz w:val="32"/>
              <w:szCs w:val="36"/>
            </w:rPr>
          </w:pPr>
          <w:r w:rsidRPr="003D7AB8">
            <w:rPr>
              <w:sz w:val="32"/>
              <w:szCs w:val="3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3D7AB8" w14:paraId="55A71A46" w14:textId="77777777" w:rsidTr="00D66A52">
        <w:tc>
          <w:tcPr>
            <w:tcW w:w="9355" w:type="dxa"/>
          </w:tcPr>
          <w:p w14:paraId="3447FA7C" w14:textId="1B0CE033" w:rsidR="001D0BF1" w:rsidRPr="003D7AB8" w:rsidRDefault="00A12BA1" w:rsidP="001D0BF1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SARJANA S1 SOSIAL ISLAM</w:t>
            </w:r>
            <w:proofErr w:type="gramStart"/>
            <w:r w:rsidR="004071A0" w:rsidRPr="004071A0">
              <w:rPr>
                <w:sz w:val="28"/>
                <w:szCs w:val="28"/>
              </w:rPr>
              <w:t xml:space="preserve">, </w:t>
            </w:r>
            <w:r w:rsidR="001D0BF1" w:rsidRPr="003D7AB8">
              <w:rPr>
                <w:sz w:val="28"/>
                <w:szCs w:val="28"/>
              </w:rPr>
              <w:t xml:space="preserve"> </w:t>
            </w:r>
            <w:r>
              <w:rPr>
                <w:rStyle w:val="SubtleReference"/>
              </w:rPr>
              <w:t>UNIVERSITAS</w:t>
            </w:r>
            <w:proofErr w:type="gramEnd"/>
            <w:r>
              <w:rPr>
                <w:rStyle w:val="SubtleReference"/>
              </w:rPr>
              <w:t xml:space="preserve"> ISLAM NEGERI SUNAN KALIJAGA</w:t>
            </w:r>
          </w:p>
          <w:p w14:paraId="48613E7D" w14:textId="689DB7F5" w:rsidR="00583B77" w:rsidRPr="003D7AB8" w:rsidRDefault="00A12BA1" w:rsidP="000D2C63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Mempelajari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ilmu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Komunikasi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ilmu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Jurnalistik</w:t>
            </w:r>
            <w:proofErr w:type="spellEnd"/>
            <w:r>
              <w:rPr>
                <w:sz w:val="24"/>
                <w:szCs w:val="24"/>
              </w:rPr>
              <w:t xml:space="preserve"> &amp; </w:t>
            </w:r>
            <w:proofErr w:type="spellStart"/>
            <w:r w:rsidR="000D2C63">
              <w:rPr>
                <w:sz w:val="24"/>
                <w:szCs w:val="24"/>
              </w:rPr>
              <w:t>Sosial</w:t>
            </w:r>
            <w:proofErr w:type="spellEnd"/>
            <w:r w:rsidR="000D2C63">
              <w:rPr>
                <w:sz w:val="24"/>
                <w:szCs w:val="24"/>
              </w:rPr>
              <w:t xml:space="preserve">, </w:t>
            </w:r>
            <w:proofErr w:type="spellStart"/>
            <w:r w:rsidR="000D2C63">
              <w:rPr>
                <w:sz w:val="24"/>
                <w:szCs w:val="24"/>
              </w:rPr>
              <w:t>serta</w:t>
            </w:r>
            <w:proofErr w:type="spellEnd"/>
            <w:r w:rsidR="000D2C63">
              <w:rPr>
                <w:sz w:val="24"/>
                <w:szCs w:val="24"/>
              </w:rPr>
              <w:t xml:space="preserve"> </w:t>
            </w:r>
            <w:proofErr w:type="spellStart"/>
            <w:r w:rsidR="000D2C63">
              <w:rPr>
                <w:sz w:val="24"/>
                <w:szCs w:val="24"/>
              </w:rPr>
              <w:t>ilmu</w:t>
            </w:r>
            <w:proofErr w:type="spellEnd"/>
            <w:r w:rsidR="000D2C63">
              <w:rPr>
                <w:sz w:val="24"/>
                <w:szCs w:val="24"/>
              </w:rPr>
              <w:t xml:space="preserve"> </w:t>
            </w:r>
            <w:proofErr w:type="spellStart"/>
            <w:r w:rsidR="000D2C63">
              <w:rPr>
                <w:sz w:val="24"/>
                <w:szCs w:val="24"/>
              </w:rPr>
              <w:t>Komunikasi</w:t>
            </w:r>
            <w:proofErr w:type="spellEnd"/>
            <w:r w:rsidR="000D2C63">
              <w:rPr>
                <w:sz w:val="24"/>
                <w:szCs w:val="24"/>
              </w:rPr>
              <w:t xml:space="preserve"> Islam (</w:t>
            </w:r>
            <w:proofErr w:type="spellStart"/>
            <w:r w:rsidR="000D2C63">
              <w:rPr>
                <w:sz w:val="24"/>
                <w:szCs w:val="24"/>
              </w:rPr>
              <w:t>Dakwah</w:t>
            </w:r>
            <w:proofErr w:type="spellEnd"/>
            <w:r w:rsidR="000D2C63">
              <w:rPr>
                <w:sz w:val="24"/>
                <w:szCs w:val="24"/>
              </w:rPr>
              <w:t xml:space="preserve">). </w:t>
            </w:r>
          </w:p>
        </w:tc>
      </w:tr>
      <w:tr w:rsidR="00F61DF9" w:rsidRPr="003D7AB8" w14:paraId="7B8D5E39" w14:textId="77777777" w:rsidTr="00F61DF9">
        <w:tc>
          <w:tcPr>
            <w:tcW w:w="9355" w:type="dxa"/>
            <w:tcMar>
              <w:top w:w="216" w:type="dxa"/>
            </w:tcMar>
          </w:tcPr>
          <w:p w14:paraId="7053D18B" w14:textId="3193F23A" w:rsidR="00F61DF9" w:rsidRPr="003D7AB8" w:rsidRDefault="007C3B73" w:rsidP="00F61DF9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READY SET CODE</w:t>
            </w:r>
            <w:proofErr w:type="gramStart"/>
            <w:r w:rsidR="004071A0" w:rsidRPr="004071A0">
              <w:rPr>
                <w:sz w:val="28"/>
                <w:szCs w:val="28"/>
              </w:rPr>
              <w:t xml:space="preserve">, </w:t>
            </w:r>
            <w:r w:rsidR="00F61DF9" w:rsidRPr="003D7AB8">
              <w:rPr>
                <w:sz w:val="28"/>
                <w:szCs w:val="28"/>
              </w:rPr>
              <w:t xml:space="preserve"> </w:t>
            </w:r>
            <w:r>
              <w:rPr>
                <w:rStyle w:val="SubtleReference"/>
              </w:rPr>
              <w:t>PROGATE</w:t>
            </w:r>
            <w:proofErr w:type="gramEnd"/>
            <w:r>
              <w:rPr>
                <w:rStyle w:val="SubtleReference"/>
              </w:rPr>
              <w:t xml:space="preserve"> INDONESIA BERSAMA BAKTI KOMINFO &amp; VOKASI KEMENDIKBUD</w:t>
            </w:r>
          </w:p>
          <w:p w14:paraId="5A9AB136" w14:textId="00798A6D" w:rsidR="00583B77" w:rsidRPr="003D7AB8" w:rsidRDefault="007C3B73" w:rsidP="007C3B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Mempelajari</w:t>
            </w:r>
            <w:proofErr w:type="spellEnd"/>
            <w:r>
              <w:rPr>
                <w:sz w:val="24"/>
                <w:szCs w:val="24"/>
              </w:rPr>
              <w:t xml:space="preserve"> Coding </w:t>
            </w:r>
            <w:proofErr w:type="spellStart"/>
            <w:r w:rsidR="00C733E5">
              <w:rPr>
                <w:sz w:val="24"/>
                <w:szCs w:val="24"/>
              </w:rPr>
              <w:t>bersertifikat</w:t>
            </w:r>
            <w:proofErr w:type="spellEnd"/>
            <w:r w:rsidR="00C733E5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secara</w:t>
            </w:r>
            <w:proofErr w:type="spellEnd"/>
            <w:r>
              <w:rPr>
                <w:sz w:val="24"/>
                <w:szCs w:val="24"/>
              </w:rPr>
              <w:t xml:space="preserve"> Daring Bahasa </w:t>
            </w:r>
            <w:proofErr w:type="spellStart"/>
            <w:r>
              <w:rPr>
                <w:sz w:val="24"/>
                <w:szCs w:val="24"/>
              </w:rPr>
              <w:t>pemograman</w:t>
            </w:r>
            <w:proofErr w:type="spellEnd"/>
            <w:r>
              <w:rPr>
                <w:sz w:val="24"/>
                <w:szCs w:val="24"/>
              </w:rPr>
              <w:t xml:space="preserve"> Frontend (HTML, CSS &amp;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>)</w:t>
            </w:r>
            <w:r w:rsidR="00B976E7">
              <w:rPr>
                <w:sz w:val="24"/>
                <w:szCs w:val="24"/>
              </w:rPr>
              <w:t>.</w:t>
            </w:r>
          </w:p>
        </w:tc>
      </w:tr>
      <w:tr w:rsidR="00583B77" w:rsidRPr="003D7AB8" w14:paraId="2092CAE0" w14:textId="77777777" w:rsidTr="00F61DF9">
        <w:tc>
          <w:tcPr>
            <w:tcW w:w="9355" w:type="dxa"/>
            <w:tcMar>
              <w:top w:w="216" w:type="dxa"/>
            </w:tcMar>
          </w:tcPr>
          <w:p w14:paraId="09C98A65" w14:textId="07C84487" w:rsidR="00583B77" w:rsidRDefault="0082134D" w:rsidP="00F61DF9">
            <w:pPr>
              <w:pStyle w:val="Heading2"/>
              <w:outlineLvl w:val="1"/>
              <w:rPr>
                <w:rStyle w:val="SubtleReference"/>
              </w:rPr>
            </w:pPr>
            <w:r>
              <w:rPr>
                <w:sz w:val="28"/>
                <w:szCs w:val="28"/>
              </w:rPr>
              <w:t>PELATIHAN KARTU PRAKERJA</w:t>
            </w:r>
            <w:proofErr w:type="gramStart"/>
            <w:r w:rsidR="004071A0" w:rsidRPr="004071A0">
              <w:rPr>
                <w:sz w:val="28"/>
                <w:szCs w:val="28"/>
              </w:rPr>
              <w:t>,</w:t>
            </w:r>
            <w:r w:rsidR="004071A0" w:rsidRPr="003D7AB8">
              <w:rPr>
                <w:sz w:val="28"/>
                <w:szCs w:val="28"/>
              </w:rPr>
              <w:t xml:space="preserve"> </w:t>
            </w:r>
            <w:r w:rsidR="00583B77" w:rsidRPr="003D7AB8">
              <w:rPr>
                <w:sz w:val="28"/>
                <w:szCs w:val="28"/>
              </w:rPr>
              <w:t xml:space="preserve"> </w:t>
            </w:r>
            <w:r w:rsidR="00C733E5">
              <w:rPr>
                <w:rStyle w:val="SubtleReference"/>
              </w:rPr>
              <w:t>KOMITE</w:t>
            </w:r>
            <w:proofErr w:type="gramEnd"/>
            <w:r w:rsidR="00C733E5">
              <w:rPr>
                <w:rStyle w:val="SubtleReference"/>
              </w:rPr>
              <w:t xml:space="preserve"> CIPTA KERJA </w:t>
            </w:r>
            <w:r w:rsidR="00C733E5" w:rsidRPr="00C733E5">
              <w:rPr>
                <w:rStyle w:val="SubtleReference"/>
              </w:rPr>
              <w:t>Kemenko Perekonomian</w:t>
            </w:r>
          </w:p>
          <w:p w14:paraId="397A36BD" w14:textId="2F583439" w:rsidR="004624D1" w:rsidRPr="004624D1" w:rsidRDefault="00C733E5" w:rsidP="00F61DF9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Mempelajari</w:t>
            </w:r>
            <w:proofErr w:type="spellEnd"/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pelatihan</w:t>
            </w:r>
            <w:proofErr w:type="spellEnd"/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bersertifikat</w:t>
            </w:r>
            <w:proofErr w:type="spellEnd"/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secara</w:t>
            </w:r>
            <w:proofErr w:type="spellEnd"/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Daring</w:t>
            </w:r>
            <w:proofErr w:type="gramEnd"/>
            <w:r w:rsidR="006A3B8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="006A3B8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kemampuan</w:t>
            </w:r>
            <w:proofErr w:type="spellEnd"/>
            <w:r w:rsidR="006A3B8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 xml:space="preserve"> Copywriting, </w:t>
            </w:r>
            <w:proofErr w:type="spellStart"/>
            <w:r w:rsidR="006A3B8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Menulis</w:t>
            </w:r>
            <w:proofErr w:type="spellEnd"/>
            <w:r w:rsidR="006A3B8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="006A3B8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Opini</w:t>
            </w:r>
            <w:proofErr w:type="spellEnd"/>
            <w:r w:rsidR="006A3B8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 xml:space="preserve">, </w:t>
            </w:r>
            <w:proofErr w:type="spellStart"/>
            <w:r w:rsidR="006A3B8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Menulis</w:t>
            </w:r>
            <w:proofErr w:type="spellEnd"/>
            <w:r w:rsidR="006A3B8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="006A3B8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Skenario</w:t>
            </w:r>
            <w:proofErr w:type="spellEnd"/>
            <w:r w:rsidR="006A3B8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="006A3B8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dan</w:t>
            </w:r>
            <w:proofErr w:type="spellEnd"/>
            <w:r w:rsidR="006A3B8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="006A3B8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Dasar</w:t>
            </w:r>
            <w:proofErr w:type="spellEnd"/>
            <w:r w:rsidR="006A3B8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="006A3B8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Me</w:t>
            </w:r>
            <w:r w:rsidR="006E3A9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r</w:t>
            </w:r>
            <w:bookmarkStart w:id="0" w:name="_GoBack"/>
            <w:bookmarkEnd w:id="0"/>
            <w:r w:rsidR="006A3B8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iset</w:t>
            </w:r>
            <w:proofErr w:type="spellEnd"/>
            <w:r w:rsidR="006A3B8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 xml:space="preserve"> UX </w:t>
            </w:r>
            <w:proofErr w:type="spellStart"/>
            <w:r w:rsidR="006A3B8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Desain</w:t>
            </w:r>
            <w:proofErr w:type="spellEnd"/>
            <w:r w:rsidR="006A3B8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.</w:t>
            </w:r>
          </w:p>
        </w:tc>
      </w:tr>
    </w:tbl>
    <w:p w14:paraId="4302A57C" w14:textId="77777777" w:rsidR="004624D1" w:rsidRDefault="004624D1" w:rsidP="00B22D5A">
      <w:pPr>
        <w:pStyle w:val="Heading1"/>
        <w:rPr>
          <w:sz w:val="32"/>
          <w:szCs w:val="36"/>
        </w:rPr>
      </w:pPr>
    </w:p>
    <w:p w14:paraId="072E2241" w14:textId="57935A31" w:rsidR="00B22D5A" w:rsidRPr="003D7AB8" w:rsidRDefault="00B22D5A" w:rsidP="00B22D5A">
      <w:pPr>
        <w:pStyle w:val="Heading1"/>
        <w:rPr>
          <w:sz w:val="32"/>
          <w:szCs w:val="36"/>
        </w:rPr>
      </w:pPr>
      <w:r>
        <w:rPr>
          <w:sz w:val="32"/>
          <w:szCs w:val="36"/>
        </w:rPr>
        <w:t>Employment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B22D5A" w:rsidRPr="003D7AB8" w14:paraId="047A29E1" w14:textId="77777777" w:rsidTr="001E49F6">
        <w:trPr>
          <w:trHeight w:val="959"/>
        </w:trPr>
        <w:tc>
          <w:tcPr>
            <w:tcW w:w="9337" w:type="dxa"/>
          </w:tcPr>
          <w:p w14:paraId="0FE4CA6B" w14:textId="2EFE3EEB" w:rsidR="00B22D5A" w:rsidRPr="00B22D5A" w:rsidRDefault="004071A0" w:rsidP="001E49F6">
            <w:pPr>
              <w:pStyle w:val="Heading3"/>
              <w:contextualSpacing w:val="0"/>
              <w:outlineLvl w:val="2"/>
              <w:rPr>
                <w:rStyle w:val="Hyperlink"/>
                <w:u w:val="none"/>
              </w:rPr>
            </w:pPr>
            <w:r w:rsidRPr="004071A0">
              <w:rPr>
                <w:sz w:val="24"/>
                <w:szCs w:val="28"/>
              </w:rPr>
              <w:t xml:space="preserve">@@@COMPANY@@@ (@@@start@@@ – @@@stop@@@): </w:t>
            </w:r>
            <w:r w:rsidRPr="004071A0">
              <w:rPr>
                <w:rStyle w:val="Hyperlink"/>
                <w:color w:val="1D824C" w:themeColor="accent1"/>
                <w:sz w:val="24"/>
                <w:u w:val="none"/>
              </w:rPr>
              <w:t xml:space="preserve"> @@@JOB TITLE@@@</w:t>
            </w:r>
          </w:p>
          <w:p w14:paraId="0C88EB50" w14:textId="441F214B" w:rsidR="004071A0" w:rsidRDefault="004071A0" w:rsidP="007422A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</w:t>
            </w:r>
            <w:r>
              <w:rPr>
                <w:sz w:val="24"/>
                <w:szCs w:val="24"/>
              </w:rPr>
              <w:t>@</w:t>
            </w:r>
          </w:p>
          <w:p w14:paraId="6F4EBA99" w14:textId="77777777" w:rsidR="004071A0" w:rsidRDefault="004071A0" w:rsidP="002A5883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skill@@@</w:t>
            </w:r>
          </w:p>
          <w:p w14:paraId="531743EA" w14:textId="3A59669C" w:rsidR="00B22D5A" w:rsidRDefault="004071A0" w:rsidP="002A5883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skill@@@</w:t>
            </w:r>
          </w:p>
          <w:p w14:paraId="12C23F39" w14:textId="77777777" w:rsidR="004071A0" w:rsidRPr="004071A0" w:rsidRDefault="004071A0" w:rsidP="004071A0">
            <w:pPr>
              <w:rPr>
                <w:sz w:val="24"/>
                <w:szCs w:val="24"/>
              </w:rPr>
            </w:pPr>
          </w:p>
          <w:p w14:paraId="226F6009" w14:textId="77777777" w:rsidR="004071A0" w:rsidRPr="00B22D5A" w:rsidRDefault="004071A0" w:rsidP="004071A0">
            <w:pPr>
              <w:pStyle w:val="Heading3"/>
              <w:contextualSpacing w:val="0"/>
              <w:outlineLvl w:val="2"/>
              <w:rPr>
                <w:rStyle w:val="Hyperlink"/>
                <w:u w:val="none"/>
              </w:rPr>
            </w:pPr>
            <w:r w:rsidRPr="004071A0">
              <w:rPr>
                <w:sz w:val="24"/>
                <w:szCs w:val="28"/>
              </w:rPr>
              <w:t xml:space="preserve">@@@COMPANY@@@ (@@@start@@@ – @@@stop@@@): </w:t>
            </w:r>
            <w:r w:rsidRPr="004071A0">
              <w:rPr>
                <w:rStyle w:val="Hyperlink"/>
                <w:color w:val="1D824C" w:themeColor="accent1"/>
                <w:sz w:val="24"/>
                <w:u w:val="none"/>
              </w:rPr>
              <w:t xml:space="preserve"> @@@JOB TITLE@@@</w:t>
            </w:r>
          </w:p>
          <w:p w14:paraId="25C3F3F1" w14:textId="77777777" w:rsidR="004071A0" w:rsidRDefault="004071A0" w:rsidP="004071A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</w:t>
            </w:r>
            <w:r>
              <w:rPr>
                <w:sz w:val="24"/>
                <w:szCs w:val="24"/>
              </w:rPr>
              <w:t>@</w:t>
            </w:r>
          </w:p>
          <w:p w14:paraId="697220A4" w14:textId="77777777" w:rsidR="004071A0" w:rsidRDefault="004071A0" w:rsidP="004071A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skill@@@</w:t>
            </w:r>
          </w:p>
          <w:p w14:paraId="741C2C49" w14:textId="77777777" w:rsidR="004071A0" w:rsidRDefault="004071A0" w:rsidP="004071A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skill@@@</w:t>
            </w:r>
          </w:p>
          <w:p w14:paraId="7DE1FA3F" w14:textId="1136886B" w:rsidR="00BB3D50" w:rsidRPr="004071A0" w:rsidRDefault="00BB3D50" w:rsidP="004071A0">
            <w:p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 xml:space="preserve">  </w:t>
            </w:r>
          </w:p>
          <w:p w14:paraId="6D9C2154" w14:textId="77777777" w:rsidR="004071A0" w:rsidRPr="00B22D5A" w:rsidRDefault="004071A0" w:rsidP="004071A0">
            <w:pPr>
              <w:pStyle w:val="Heading3"/>
              <w:contextualSpacing w:val="0"/>
              <w:outlineLvl w:val="2"/>
              <w:rPr>
                <w:rStyle w:val="Hyperlink"/>
                <w:u w:val="none"/>
              </w:rPr>
            </w:pPr>
            <w:r w:rsidRPr="004071A0">
              <w:rPr>
                <w:sz w:val="24"/>
                <w:szCs w:val="28"/>
              </w:rPr>
              <w:t xml:space="preserve">@@@COMPANY@@@ (@@@start@@@ – @@@stop@@@): </w:t>
            </w:r>
            <w:r w:rsidRPr="004071A0">
              <w:rPr>
                <w:rStyle w:val="Hyperlink"/>
                <w:color w:val="1D824C" w:themeColor="accent1"/>
                <w:sz w:val="24"/>
                <w:u w:val="none"/>
              </w:rPr>
              <w:t xml:space="preserve"> @@@JOB TITLE@@@</w:t>
            </w:r>
          </w:p>
          <w:p w14:paraId="19B78855" w14:textId="77777777" w:rsidR="004071A0" w:rsidRDefault="004071A0" w:rsidP="004071A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</w:t>
            </w:r>
            <w:r>
              <w:rPr>
                <w:sz w:val="24"/>
                <w:szCs w:val="24"/>
              </w:rPr>
              <w:t>@</w:t>
            </w:r>
          </w:p>
          <w:p w14:paraId="30F5DF40" w14:textId="77777777" w:rsidR="004071A0" w:rsidRDefault="004071A0" w:rsidP="004071A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skill@@@</w:t>
            </w:r>
          </w:p>
          <w:p w14:paraId="638260D5" w14:textId="77777777" w:rsidR="004071A0" w:rsidRDefault="004071A0" w:rsidP="004071A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skill@@@</w:t>
            </w:r>
          </w:p>
          <w:p w14:paraId="5953F210" w14:textId="7B89B971" w:rsidR="00531DBC" w:rsidRPr="00531DBC" w:rsidRDefault="00531DBC" w:rsidP="00531DBC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</w:tbl>
    <w:p w14:paraId="7D3991CE" w14:textId="00BDC28F" w:rsidR="00B51D1B" w:rsidRPr="004742D2" w:rsidRDefault="00B51D1B" w:rsidP="00B22D5A">
      <w:pPr>
        <w:pStyle w:val="Heading1"/>
        <w:rPr>
          <w:b w:val="0"/>
          <w:bCs/>
          <w:sz w:val="2"/>
          <w:szCs w:val="2"/>
        </w:rPr>
      </w:pPr>
    </w:p>
    <w:sectPr w:rsidR="00B51D1B" w:rsidRPr="004742D2" w:rsidSect="005A1B10">
      <w:footerReference w:type="default" r:id="rId20"/>
      <w:headerReference w:type="first" r:id="rId2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9DF58" w14:textId="77777777" w:rsidR="00650F72" w:rsidRDefault="00650F72" w:rsidP="0068194B">
      <w:r>
        <w:separator/>
      </w:r>
    </w:p>
    <w:p w14:paraId="0D4A1846" w14:textId="77777777" w:rsidR="00650F72" w:rsidRDefault="00650F72"/>
    <w:p w14:paraId="6E91FF15" w14:textId="77777777" w:rsidR="00650F72" w:rsidRDefault="00650F72"/>
  </w:endnote>
  <w:endnote w:type="continuationSeparator" w:id="0">
    <w:p w14:paraId="2DDA22D1" w14:textId="77777777" w:rsidR="00650F72" w:rsidRDefault="00650F72" w:rsidP="0068194B">
      <w:r>
        <w:continuationSeparator/>
      </w:r>
    </w:p>
    <w:p w14:paraId="247683F8" w14:textId="77777777" w:rsidR="00650F72" w:rsidRDefault="00650F72"/>
    <w:p w14:paraId="71B184FA" w14:textId="77777777" w:rsidR="00650F72" w:rsidRDefault="00650F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E221E" w14:textId="6EF1B3A4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3A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BC3C8" w14:textId="77777777" w:rsidR="00650F72" w:rsidRDefault="00650F72" w:rsidP="0068194B">
      <w:r>
        <w:separator/>
      </w:r>
    </w:p>
    <w:p w14:paraId="6EB296C3" w14:textId="77777777" w:rsidR="00650F72" w:rsidRDefault="00650F72"/>
    <w:p w14:paraId="544E9F24" w14:textId="77777777" w:rsidR="00650F72" w:rsidRDefault="00650F72"/>
  </w:footnote>
  <w:footnote w:type="continuationSeparator" w:id="0">
    <w:p w14:paraId="033C7065" w14:textId="77777777" w:rsidR="00650F72" w:rsidRDefault="00650F72" w:rsidP="0068194B">
      <w:r>
        <w:continuationSeparator/>
      </w:r>
    </w:p>
    <w:p w14:paraId="40B07622" w14:textId="77777777" w:rsidR="00650F72" w:rsidRDefault="00650F72"/>
    <w:p w14:paraId="4CB0CCF8" w14:textId="77777777" w:rsidR="00650F72" w:rsidRDefault="00650F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CBDA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AB5CF2" wp14:editId="7D199237">
              <wp:simplePos x="0" y="0"/>
              <wp:positionH relativeFrom="page">
                <wp:align>right</wp:align>
              </wp:positionH>
              <wp:positionV relativeFrom="page">
                <wp:posOffset>2097224</wp:posOffset>
              </wp:positionV>
              <wp:extent cx="77724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E1CFA1C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right;mso-position-horizontal-relative:page;mso-position-vertical:absolute;mso-position-vertical-relative:page;mso-width-percent:1000;mso-width-relative:page" from="560.8pt,165.15pt" to="1172.8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D3CEFD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4D6814"/>
    <w:multiLevelType w:val="hybridMultilevel"/>
    <w:tmpl w:val="B098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A95C67"/>
    <w:multiLevelType w:val="hybridMultilevel"/>
    <w:tmpl w:val="2E6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46BE"/>
    <w:multiLevelType w:val="hybridMultilevel"/>
    <w:tmpl w:val="797A9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5C344E3"/>
    <w:multiLevelType w:val="hybridMultilevel"/>
    <w:tmpl w:val="0CBE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96"/>
    <w:rsid w:val="000001EF"/>
    <w:rsid w:val="00006696"/>
    <w:rsid w:val="00007322"/>
    <w:rsid w:val="00007728"/>
    <w:rsid w:val="00013903"/>
    <w:rsid w:val="00024584"/>
    <w:rsid w:val="00024730"/>
    <w:rsid w:val="00033782"/>
    <w:rsid w:val="00055E95"/>
    <w:rsid w:val="0007021F"/>
    <w:rsid w:val="000B2BA5"/>
    <w:rsid w:val="000D2C63"/>
    <w:rsid w:val="000F2F8C"/>
    <w:rsid w:val="0010006E"/>
    <w:rsid w:val="001014FD"/>
    <w:rsid w:val="001045A8"/>
    <w:rsid w:val="00114A91"/>
    <w:rsid w:val="001427E1"/>
    <w:rsid w:val="00163668"/>
    <w:rsid w:val="00171566"/>
    <w:rsid w:val="00174676"/>
    <w:rsid w:val="001755A8"/>
    <w:rsid w:val="00184014"/>
    <w:rsid w:val="00191322"/>
    <w:rsid w:val="00192008"/>
    <w:rsid w:val="001C0E68"/>
    <w:rsid w:val="001C4B6F"/>
    <w:rsid w:val="001D0BF1"/>
    <w:rsid w:val="001E3120"/>
    <w:rsid w:val="001E467D"/>
    <w:rsid w:val="001E7877"/>
    <w:rsid w:val="001E7E0C"/>
    <w:rsid w:val="001F0BB0"/>
    <w:rsid w:val="001F3941"/>
    <w:rsid w:val="001F4E6D"/>
    <w:rsid w:val="001F6140"/>
    <w:rsid w:val="002029B6"/>
    <w:rsid w:val="00203573"/>
    <w:rsid w:val="0020597D"/>
    <w:rsid w:val="00213B4C"/>
    <w:rsid w:val="00217496"/>
    <w:rsid w:val="002253B0"/>
    <w:rsid w:val="00236D54"/>
    <w:rsid w:val="00241D8C"/>
    <w:rsid w:val="00241FDB"/>
    <w:rsid w:val="0024720C"/>
    <w:rsid w:val="00251193"/>
    <w:rsid w:val="002617AE"/>
    <w:rsid w:val="002638D0"/>
    <w:rsid w:val="002647D3"/>
    <w:rsid w:val="00275EAE"/>
    <w:rsid w:val="0028684C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6143"/>
    <w:rsid w:val="00307140"/>
    <w:rsid w:val="00316DFF"/>
    <w:rsid w:val="00325B57"/>
    <w:rsid w:val="003273E2"/>
    <w:rsid w:val="00336056"/>
    <w:rsid w:val="00351D88"/>
    <w:rsid w:val="003544E1"/>
    <w:rsid w:val="00357A15"/>
    <w:rsid w:val="00366398"/>
    <w:rsid w:val="00381C24"/>
    <w:rsid w:val="003A0632"/>
    <w:rsid w:val="003A30E5"/>
    <w:rsid w:val="003A6ADF"/>
    <w:rsid w:val="003B5928"/>
    <w:rsid w:val="003D0E8C"/>
    <w:rsid w:val="003D380F"/>
    <w:rsid w:val="003D7AB8"/>
    <w:rsid w:val="003E160D"/>
    <w:rsid w:val="003E4CB4"/>
    <w:rsid w:val="003F1D5F"/>
    <w:rsid w:val="003F4CAB"/>
    <w:rsid w:val="00405128"/>
    <w:rsid w:val="00406CFF"/>
    <w:rsid w:val="004071A0"/>
    <w:rsid w:val="00416B25"/>
    <w:rsid w:val="00420592"/>
    <w:rsid w:val="00421CE0"/>
    <w:rsid w:val="004319E0"/>
    <w:rsid w:val="004343CC"/>
    <w:rsid w:val="00437E8C"/>
    <w:rsid w:val="00440225"/>
    <w:rsid w:val="00452BE8"/>
    <w:rsid w:val="00461E6E"/>
    <w:rsid w:val="004624D1"/>
    <w:rsid w:val="004726BC"/>
    <w:rsid w:val="00474105"/>
    <w:rsid w:val="004742D2"/>
    <w:rsid w:val="00480E6E"/>
    <w:rsid w:val="00486277"/>
    <w:rsid w:val="004941B9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4389"/>
    <w:rsid w:val="00510392"/>
    <w:rsid w:val="00513E2A"/>
    <w:rsid w:val="005247BA"/>
    <w:rsid w:val="00531DBC"/>
    <w:rsid w:val="005472DC"/>
    <w:rsid w:val="00566986"/>
    <w:rsid w:val="00566A35"/>
    <w:rsid w:val="0056701E"/>
    <w:rsid w:val="005740D7"/>
    <w:rsid w:val="0057648B"/>
    <w:rsid w:val="00583B77"/>
    <w:rsid w:val="0058656D"/>
    <w:rsid w:val="00593659"/>
    <w:rsid w:val="005A0F26"/>
    <w:rsid w:val="005A1B10"/>
    <w:rsid w:val="005A6850"/>
    <w:rsid w:val="005B1B1B"/>
    <w:rsid w:val="005B36E0"/>
    <w:rsid w:val="005C5932"/>
    <w:rsid w:val="005C7099"/>
    <w:rsid w:val="005D0463"/>
    <w:rsid w:val="005D3CA7"/>
    <w:rsid w:val="005D4CC1"/>
    <w:rsid w:val="005E45D5"/>
    <w:rsid w:val="005F4B91"/>
    <w:rsid w:val="005F55D2"/>
    <w:rsid w:val="006127B8"/>
    <w:rsid w:val="0062312F"/>
    <w:rsid w:val="00625F2C"/>
    <w:rsid w:val="00627CC4"/>
    <w:rsid w:val="00650F72"/>
    <w:rsid w:val="006618E9"/>
    <w:rsid w:val="0068194B"/>
    <w:rsid w:val="00692703"/>
    <w:rsid w:val="006A1962"/>
    <w:rsid w:val="006A3B8D"/>
    <w:rsid w:val="006B5D48"/>
    <w:rsid w:val="006B7D7B"/>
    <w:rsid w:val="006C1A5E"/>
    <w:rsid w:val="006E1507"/>
    <w:rsid w:val="006E3A92"/>
    <w:rsid w:val="00712D8B"/>
    <w:rsid w:val="007273B7"/>
    <w:rsid w:val="00733E0A"/>
    <w:rsid w:val="007422AB"/>
    <w:rsid w:val="0074403D"/>
    <w:rsid w:val="00746D44"/>
    <w:rsid w:val="007538DC"/>
    <w:rsid w:val="00757803"/>
    <w:rsid w:val="00765E78"/>
    <w:rsid w:val="0078125E"/>
    <w:rsid w:val="00790402"/>
    <w:rsid w:val="0079206B"/>
    <w:rsid w:val="00796076"/>
    <w:rsid w:val="007C0566"/>
    <w:rsid w:val="007C3B73"/>
    <w:rsid w:val="007C606B"/>
    <w:rsid w:val="007E6A61"/>
    <w:rsid w:val="007F5A8A"/>
    <w:rsid w:val="00801140"/>
    <w:rsid w:val="00801D8C"/>
    <w:rsid w:val="00803404"/>
    <w:rsid w:val="00815B73"/>
    <w:rsid w:val="0082134D"/>
    <w:rsid w:val="00834955"/>
    <w:rsid w:val="00850D55"/>
    <w:rsid w:val="00855B59"/>
    <w:rsid w:val="00860461"/>
    <w:rsid w:val="008613E0"/>
    <w:rsid w:val="0086487C"/>
    <w:rsid w:val="00870B20"/>
    <w:rsid w:val="008829F8"/>
    <w:rsid w:val="00885897"/>
    <w:rsid w:val="008A6538"/>
    <w:rsid w:val="008B09C3"/>
    <w:rsid w:val="008C18CA"/>
    <w:rsid w:val="008C7056"/>
    <w:rsid w:val="008E2D4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02C4"/>
    <w:rsid w:val="00963214"/>
    <w:rsid w:val="009650EA"/>
    <w:rsid w:val="00976787"/>
    <w:rsid w:val="0097790C"/>
    <w:rsid w:val="0098506E"/>
    <w:rsid w:val="009967A1"/>
    <w:rsid w:val="009A3902"/>
    <w:rsid w:val="009A44CE"/>
    <w:rsid w:val="009C4DFC"/>
    <w:rsid w:val="009D44F8"/>
    <w:rsid w:val="009E3160"/>
    <w:rsid w:val="009F220C"/>
    <w:rsid w:val="009F3B05"/>
    <w:rsid w:val="009F4931"/>
    <w:rsid w:val="00A12BA1"/>
    <w:rsid w:val="00A14534"/>
    <w:rsid w:val="00A16DAA"/>
    <w:rsid w:val="00A20B7F"/>
    <w:rsid w:val="00A24162"/>
    <w:rsid w:val="00A25023"/>
    <w:rsid w:val="00A270EA"/>
    <w:rsid w:val="00A34845"/>
    <w:rsid w:val="00A34BA2"/>
    <w:rsid w:val="00A36F27"/>
    <w:rsid w:val="00A42E32"/>
    <w:rsid w:val="00A46E63"/>
    <w:rsid w:val="00A51DC5"/>
    <w:rsid w:val="00A53DE1"/>
    <w:rsid w:val="00A615E1"/>
    <w:rsid w:val="00A62A99"/>
    <w:rsid w:val="00A755E8"/>
    <w:rsid w:val="00A75944"/>
    <w:rsid w:val="00A821B5"/>
    <w:rsid w:val="00A8227F"/>
    <w:rsid w:val="00A93A5D"/>
    <w:rsid w:val="00AA7F81"/>
    <w:rsid w:val="00AB32F8"/>
    <w:rsid w:val="00AB610B"/>
    <w:rsid w:val="00AB79FA"/>
    <w:rsid w:val="00AC4D3F"/>
    <w:rsid w:val="00AD360E"/>
    <w:rsid w:val="00AD40FB"/>
    <w:rsid w:val="00AD782D"/>
    <w:rsid w:val="00AE7650"/>
    <w:rsid w:val="00B0240C"/>
    <w:rsid w:val="00B06152"/>
    <w:rsid w:val="00B10EBE"/>
    <w:rsid w:val="00B22964"/>
    <w:rsid w:val="00B22D5A"/>
    <w:rsid w:val="00B236F1"/>
    <w:rsid w:val="00B35FAA"/>
    <w:rsid w:val="00B50F99"/>
    <w:rsid w:val="00B51D1B"/>
    <w:rsid w:val="00B540F4"/>
    <w:rsid w:val="00B60FD0"/>
    <w:rsid w:val="00B622DF"/>
    <w:rsid w:val="00B6332A"/>
    <w:rsid w:val="00B81760"/>
    <w:rsid w:val="00B8494C"/>
    <w:rsid w:val="00B976E7"/>
    <w:rsid w:val="00BA1546"/>
    <w:rsid w:val="00BA3BED"/>
    <w:rsid w:val="00BB3D50"/>
    <w:rsid w:val="00BB4E51"/>
    <w:rsid w:val="00BD431F"/>
    <w:rsid w:val="00BE423E"/>
    <w:rsid w:val="00BF61AC"/>
    <w:rsid w:val="00BF7C09"/>
    <w:rsid w:val="00C3119B"/>
    <w:rsid w:val="00C33A61"/>
    <w:rsid w:val="00C419DD"/>
    <w:rsid w:val="00C47FA6"/>
    <w:rsid w:val="00C57FC6"/>
    <w:rsid w:val="00C66A7D"/>
    <w:rsid w:val="00C733E5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093A"/>
    <w:rsid w:val="00D37CD3"/>
    <w:rsid w:val="00D457BD"/>
    <w:rsid w:val="00D6407E"/>
    <w:rsid w:val="00D66A52"/>
    <w:rsid w:val="00D66EFA"/>
    <w:rsid w:val="00D66FD7"/>
    <w:rsid w:val="00D72A2D"/>
    <w:rsid w:val="00D863F8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5B9C"/>
    <w:rsid w:val="00E362DB"/>
    <w:rsid w:val="00E5632B"/>
    <w:rsid w:val="00E70240"/>
    <w:rsid w:val="00E71E6B"/>
    <w:rsid w:val="00E76DB8"/>
    <w:rsid w:val="00E81CC5"/>
    <w:rsid w:val="00E85A87"/>
    <w:rsid w:val="00E85B4A"/>
    <w:rsid w:val="00E9528E"/>
    <w:rsid w:val="00E97D36"/>
    <w:rsid w:val="00EA5099"/>
    <w:rsid w:val="00EC1351"/>
    <w:rsid w:val="00EC4CBF"/>
    <w:rsid w:val="00EE2CA8"/>
    <w:rsid w:val="00EE447B"/>
    <w:rsid w:val="00EE5BC6"/>
    <w:rsid w:val="00EF17E8"/>
    <w:rsid w:val="00EF51D9"/>
    <w:rsid w:val="00EF749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32F5"/>
    <w:rsid w:val="00FB31C1"/>
    <w:rsid w:val="00FB58F2"/>
    <w:rsid w:val="00FC6AEA"/>
    <w:rsid w:val="00FD3D13"/>
    <w:rsid w:val="00FD740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A8F022"/>
  <w15:chartTrackingRefBased/>
  <w15:docId w15:val="{13D8B15F-8A17-44CD-9118-856F5965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4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fud_80@yahoo.co.id" TargetMode="External"/><Relationship Id="rId13" Type="http://schemas.openxmlformats.org/officeDocument/2006/relationships/hyperlink" Target="http://github.com" TargetMode="External"/><Relationship Id="rId18" Type="http://schemas.openxmlformats.org/officeDocument/2006/relationships/hyperlink" Target="http://github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github.com" TargetMode="External"/><Relationship Id="rId17" Type="http://schemas.openxmlformats.org/officeDocument/2006/relationships/hyperlink" Target="http://github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hub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ahfudwaluyo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github.com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github.com/MahfudW" TargetMode="External"/><Relationship Id="rId19" Type="http://schemas.openxmlformats.org/officeDocument/2006/relationships/hyperlink" Target="http://github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hfudw.github.io/PortfolioProject/" TargetMode="External"/><Relationship Id="rId14" Type="http://schemas.openxmlformats.org/officeDocument/2006/relationships/hyperlink" Target="http://github.com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FFB8101EDC44AA6BF42CFF44C1EC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8A4F-3DFE-4516-94EB-368DBB1D1F78}"/>
      </w:docPartPr>
      <w:docPartBody>
        <w:p w:rsidR="00C049C6" w:rsidRDefault="000B42C7">
          <w:pPr>
            <w:pStyle w:val="AFFB8101EDC44AA6BF42CFF44C1EC26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C7"/>
    <w:rsid w:val="000B42C7"/>
    <w:rsid w:val="0011634E"/>
    <w:rsid w:val="00137B67"/>
    <w:rsid w:val="002D3112"/>
    <w:rsid w:val="003B1CA9"/>
    <w:rsid w:val="003D41AC"/>
    <w:rsid w:val="00426F87"/>
    <w:rsid w:val="00464662"/>
    <w:rsid w:val="004746BC"/>
    <w:rsid w:val="00A20870"/>
    <w:rsid w:val="00AB5909"/>
    <w:rsid w:val="00BC2B37"/>
    <w:rsid w:val="00C049C6"/>
    <w:rsid w:val="00CA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4C7DFFAFEB46259830CFF9F256C88D">
    <w:name w:val="014C7DFFAFEB46259830CFF9F256C88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6DD21DA677C4436A878D13B93D753BA">
    <w:name w:val="B6DD21DA677C4436A878D13B93D753BA"/>
  </w:style>
  <w:style w:type="paragraph" w:customStyle="1" w:styleId="BF01D7C034AB45F6A1CB5A58EB7554F7">
    <w:name w:val="BF01D7C034AB45F6A1CB5A58EB7554F7"/>
  </w:style>
  <w:style w:type="paragraph" w:customStyle="1" w:styleId="4A7B41EC5DAE489B83ABDF5EA9B56071">
    <w:name w:val="4A7B41EC5DAE489B83ABDF5EA9B56071"/>
  </w:style>
  <w:style w:type="paragraph" w:customStyle="1" w:styleId="98B77FA5BDD2402B82E6C9F70D2B2EDF">
    <w:name w:val="98B77FA5BDD2402B82E6C9F70D2B2EDF"/>
  </w:style>
  <w:style w:type="paragraph" w:customStyle="1" w:styleId="99B2C017761F4A2694771701189578FB">
    <w:name w:val="99B2C017761F4A2694771701189578FB"/>
  </w:style>
  <w:style w:type="paragraph" w:customStyle="1" w:styleId="B9306014012546B1B2F86DB6C44A460C">
    <w:name w:val="B9306014012546B1B2F86DB6C44A460C"/>
  </w:style>
  <w:style w:type="paragraph" w:customStyle="1" w:styleId="2E2A0596F8B849F193B69CB7AF0AFB07">
    <w:name w:val="2E2A0596F8B849F193B69CB7AF0AFB07"/>
  </w:style>
  <w:style w:type="paragraph" w:customStyle="1" w:styleId="0B15EB2AD75F403B9715EA99EC0644FC">
    <w:name w:val="0B15EB2AD75F403B9715EA99EC0644FC"/>
  </w:style>
  <w:style w:type="paragraph" w:customStyle="1" w:styleId="FF72B1B306F741EE93828A7746CA60C6">
    <w:name w:val="FF72B1B306F741EE93828A7746CA60C6"/>
  </w:style>
  <w:style w:type="paragraph" w:customStyle="1" w:styleId="7E6E7E8E36D341268E5AF2B7EA5AC3C4">
    <w:name w:val="7E6E7E8E36D341268E5AF2B7EA5AC3C4"/>
  </w:style>
  <w:style w:type="paragraph" w:customStyle="1" w:styleId="B0A54FEC7C9E45F183B52169A3491BD8">
    <w:name w:val="B0A54FEC7C9E45F183B52169A3491BD8"/>
  </w:style>
  <w:style w:type="paragraph" w:customStyle="1" w:styleId="17FB884E08964D63806BE394B7163AEB">
    <w:name w:val="17FB884E08964D63806BE394B7163AEB"/>
  </w:style>
  <w:style w:type="paragraph" w:customStyle="1" w:styleId="796AD8852EFE476FA34AC6C0F037B100">
    <w:name w:val="796AD8852EFE476FA34AC6C0F037B100"/>
  </w:style>
  <w:style w:type="paragraph" w:customStyle="1" w:styleId="14A6BA1B298948348814C353C6A2AD3E">
    <w:name w:val="14A6BA1B298948348814C353C6A2AD3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284680CB56E48A5AAEA77E5C786B36F">
    <w:name w:val="B284680CB56E48A5AAEA77E5C786B36F"/>
  </w:style>
  <w:style w:type="paragraph" w:customStyle="1" w:styleId="376D3B6B3CBA484C8CC4708816195966">
    <w:name w:val="376D3B6B3CBA484C8CC4708816195966"/>
  </w:style>
  <w:style w:type="paragraph" w:customStyle="1" w:styleId="A7B49235D55D4B51A3CB77B8EBD5B8A8">
    <w:name w:val="A7B49235D55D4B51A3CB77B8EBD5B8A8"/>
  </w:style>
  <w:style w:type="paragraph" w:customStyle="1" w:styleId="756B45FFD88F47B5B9DBE1C9FC73376A">
    <w:name w:val="756B45FFD88F47B5B9DBE1C9FC73376A"/>
  </w:style>
  <w:style w:type="paragraph" w:customStyle="1" w:styleId="B96992227F7C49218FE89E2B9BBC85BB">
    <w:name w:val="B96992227F7C49218FE89E2B9BBC85BB"/>
  </w:style>
  <w:style w:type="paragraph" w:customStyle="1" w:styleId="E8E776FF39BF4E288B7C312CF5F9D81F">
    <w:name w:val="E8E776FF39BF4E288B7C312CF5F9D81F"/>
  </w:style>
  <w:style w:type="paragraph" w:customStyle="1" w:styleId="C141C06412794ACE951E13D47502DBE3">
    <w:name w:val="C141C06412794ACE951E13D47502DBE3"/>
  </w:style>
  <w:style w:type="paragraph" w:customStyle="1" w:styleId="AFFB8101EDC44AA6BF42CFF44C1EC263">
    <w:name w:val="AFFB8101EDC44AA6BF42CFF44C1EC263"/>
  </w:style>
  <w:style w:type="paragraph" w:customStyle="1" w:styleId="5DED3DC0DAA941C59C27D54006245FAB">
    <w:name w:val="5DED3DC0DAA941C59C27D54006245FAB"/>
  </w:style>
  <w:style w:type="paragraph" w:customStyle="1" w:styleId="9996019244C7483E97FF063D346B4398">
    <w:name w:val="9996019244C7483E97FF063D346B4398"/>
  </w:style>
  <w:style w:type="paragraph" w:customStyle="1" w:styleId="B654453AE415468DA87384564E1FCE05">
    <w:name w:val="B654453AE415468DA87384564E1FCE05"/>
  </w:style>
  <w:style w:type="paragraph" w:customStyle="1" w:styleId="7174BC8BE974453083DCB89684A4A80C">
    <w:name w:val="7174BC8BE974453083DCB89684A4A80C"/>
  </w:style>
  <w:style w:type="paragraph" w:customStyle="1" w:styleId="10DEED5D4F7C4AFDA353DDF0588B2BD6">
    <w:name w:val="10DEED5D4F7C4AFDA353DDF0588B2BD6"/>
  </w:style>
  <w:style w:type="paragraph" w:customStyle="1" w:styleId="B44C895C8EA344D89F49A1AF6F0E04E4">
    <w:name w:val="B44C895C8EA344D89F49A1AF6F0E04E4"/>
  </w:style>
  <w:style w:type="paragraph" w:customStyle="1" w:styleId="0CE30F2B73AE44CE8B589CB6F4E3DCA7">
    <w:name w:val="0CE30F2B73AE44CE8B589CB6F4E3DCA7"/>
  </w:style>
  <w:style w:type="paragraph" w:customStyle="1" w:styleId="1DB3817582DB40D4B19A4C54B4E473F0">
    <w:name w:val="1DB3817582DB40D4B19A4C54B4E473F0"/>
  </w:style>
  <w:style w:type="paragraph" w:customStyle="1" w:styleId="2CF17E642B4A48CD93F27636B65A59D4">
    <w:name w:val="2CF17E642B4A48CD93F27636B65A59D4"/>
  </w:style>
  <w:style w:type="paragraph" w:customStyle="1" w:styleId="41F4AAA6AD5B4D48844546AE0D45BE61">
    <w:name w:val="41F4AAA6AD5B4D48844546AE0D45BE61"/>
  </w:style>
  <w:style w:type="paragraph" w:customStyle="1" w:styleId="374E087D9E7E4AA4840A9D61EBF29C5C">
    <w:name w:val="374E087D9E7E4AA4840A9D61EBF29C5C"/>
  </w:style>
  <w:style w:type="paragraph" w:customStyle="1" w:styleId="23DB2270DBC3477F899EBB660F78FE32">
    <w:name w:val="23DB2270DBC3477F899EBB660F78FE32"/>
  </w:style>
  <w:style w:type="paragraph" w:customStyle="1" w:styleId="649346969A8C4AEEA7C223C67CAE96F2">
    <w:name w:val="649346969A8C4AEEA7C223C67CAE96F2"/>
  </w:style>
  <w:style w:type="paragraph" w:customStyle="1" w:styleId="A08A3E1FBB1641C692AD4DE89F60673C">
    <w:name w:val="A08A3E1FBB1641C692AD4DE89F60673C"/>
  </w:style>
  <w:style w:type="paragraph" w:customStyle="1" w:styleId="55541B3EDDDE44F58C708F720826C285">
    <w:name w:val="55541B3EDDDE44F58C708F720826C285"/>
  </w:style>
  <w:style w:type="paragraph" w:customStyle="1" w:styleId="9E23934F31834555A1BC88ADCBC5D7A4">
    <w:name w:val="9E23934F31834555A1BC88ADCBC5D7A4"/>
  </w:style>
  <w:style w:type="paragraph" w:customStyle="1" w:styleId="54C21110BC97482BB72DC770C99529C7">
    <w:name w:val="54C21110BC97482BB72DC770C99529C7"/>
  </w:style>
  <w:style w:type="paragraph" w:customStyle="1" w:styleId="EEB25E9FB4CE47C6B956C0137467E195">
    <w:name w:val="EEB25E9FB4CE47C6B956C0137467E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27143-3349-44AB-8D0E-27D91BA06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101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user</cp:lastModifiedBy>
  <cp:revision>7</cp:revision>
  <cp:lastPrinted>2019-12-03T03:42:00Z</cp:lastPrinted>
  <dcterms:created xsi:type="dcterms:W3CDTF">2020-06-14T00:24:00Z</dcterms:created>
  <dcterms:modified xsi:type="dcterms:W3CDTF">2020-12-22T01:49:00Z</dcterms:modified>
  <cp:category/>
</cp:coreProperties>
</file>